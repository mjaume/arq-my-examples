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AD4ED" w14:textId="27DCCC9A" w:rsidR="00D93FEB" w:rsidRDefault="00237064">
      <w:pPr>
        <w:pStyle w:val="Heading1"/>
      </w:pPr>
      <w:r>
        <w:t xml:space="preserve">CLASE 8 – 14/09/21 </w:t>
      </w:r>
    </w:p>
    <w:p w14:paraId="34463047" w14:textId="5E2617B2" w:rsidR="00D93FEB" w:rsidRDefault="00714638" w:rsidP="00714638">
      <w:pPr>
        <w:pStyle w:val="ListBullet"/>
      </w:pPr>
      <w:r>
        <w:t>3 tipos de requerimientos</w:t>
      </w:r>
    </w:p>
    <w:p w14:paraId="7667F462" w14:textId="0111431E" w:rsidR="00714638" w:rsidRDefault="00714638" w:rsidP="00714638">
      <w:pPr>
        <w:pStyle w:val="ListBullet"/>
        <w:numPr>
          <w:ilvl w:val="1"/>
          <w:numId w:val="3"/>
        </w:numPr>
      </w:pPr>
      <w:r>
        <w:t xml:space="preserve">Funcionales: funcionalidades que el sistema debe tener, </w:t>
      </w:r>
      <w:proofErr w:type="gramStart"/>
      <w:r>
        <w:t>ejemplo alta</w:t>
      </w:r>
      <w:proofErr w:type="gramEnd"/>
      <w:r>
        <w:t xml:space="preserve"> de usuario</w:t>
      </w:r>
    </w:p>
    <w:p w14:paraId="5AE289F6" w14:textId="112C64E8" w:rsidR="00714638" w:rsidRDefault="00714638" w:rsidP="00714638">
      <w:pPr>
        <w:pStyle w:val="ListBullet"/>
        <w:numPr>
          <w:ilvl w:val="1"/>
          <w:numId w:val="3"/>
        </w:numPr>
      </w:pPr>
      <w:r>
        <w:t xml:space="preserve">Atributos de </w:t>
      </w:r>
      <w:proofErr w:type="spellStart"/>
      <w:r>
        <w:t>calidad:DETERMINAN</w:t>
      </w:r>
      <w:proofErr w:type="spellEnd"/>
      <w:r>
        <w:t xml:space="preserve"> LA ARQ. Propiedad medible o </w:t>
      </w:r>
      <w:proofErr w:type="spellStart"/>
      <w:r>
        <w:t>testeable</w:t>
      </w:r>
      <w:proofErr w:type="spellEnd"/>
      <w:r>
        <w:t xml:space="preserve"> de un sistema. Mide que tan bueno es el producto.</w:t>
      </w:r>
    </w:p>
    <w:p w14:paraId="36017C04" w14:textId="5DAD15B5" w:rsidR="00714638" w:rsidRDefault="00714638" w:rsidP="00714638">
      <w:pPr>
        <w:pStyle w:val="ListBullet"/>
        <w:numPr>
          <w:ilvl w:val="1"/>
          <w:numId w:val="3"/>
        </w:numPr>
      </w:pPr>
      <w:r>
        <w:t>Restricciones: por ejemplo realizar el proyecto en determinado lenguaje</w:t>
      </w:r>
    </w:p>
    <w:p w14:paraId="16F2EB04" w14:textId="68473A8A" w:rsidR="00714638" w:rsidRDefault="00714638" w:rsidP="00714638">
      <w:pPr>
        <w:pStyle w:val="ListBullet"/>
      </w:pPr>
      <w:r>
        <w:t>Como logro favorecer a esos atributos de calidad? A través de tácticas y patrones.</w:t>
      </w:r>
    </w:p>
    <w:p w14:paraId="0F9DA3DE" w14:textId="3656BB47" w:rsidR="00714638" w:rsidRDefault="00BD2374" w:rsidP="00714638">
      <w:pPr>
        <w:pStyle w:val="ListBullet"/>
      </w:pPr>
      <w:proofErr w:type="spellStart"/>
      <w:r>
        <w:t>Ortogonalidad</w:t>
      </w:r>
      <w:proofErr w:type="spellEnd"/>
      <w:r>
        <w:t>: los atributos de calidad y los RF son ortogonales. Hay una relación entre ellos. no se pueden poder cumplir en todos los requerimientos funcionales un mismo atributo de calidad, es muy costoso.</w:t>
      </w:r>
    </w:p>
    <w:p w14:paraId="385B5328" w14:textId="713E2063" w:rsidR="006F7ABF" w:rsidRDefault="006F7ABF" w:rsidP="00714638">
      <w:pPr>
        <w:pStyle w:val="ListBullet"/>
      </w:pPr>
      <w:r>
        <w:t xml:space="preserve">Norma de calidad ISO 2500 </w:t>
      </w:r>
      <w:r>
        <w:sym w:font="Wingdings" w:char="F0E0"/>
      </w:r>
      <w:r>
        <w:t xml:space="preserve"> ESTAN TODOS LAS DEFINICIONES DE LOS AC</w:t>
      </w:r>
    </w:p>
    <w:p w14:paraId="009C5378" w14:textId="30A16CDD" w:rsidR="00BD2374" w:rsidRDefault="00A12879" w:rsidP="00714638">
      <w:pPr>
        <w:pStyle w:val="ListBullet"/>
      </w:pPr>
      <w:r>
        <w:t xml:space="preserve">Que es </w:t>
      </w:r>
      <w:proofErr w:type="spellStart"/>
      <w:r>
        <w:t>modificabilidad</w:t>
      </w:r>
      <w:proofErr w:type="spellEnd"/>
      <w:r>
        <w:t>?</w:t>
      </w:r>
    </w:p>
    <w:p w14:paraId="3BDA364C" w14:textId="62C8DD2C" w:rsidR="00A12879" w:rsidRDefault="000D240B" w:rsidP="00A12879">
      <w:pPr>
        <w:pStyle w:val="ListBullet"/>
        <w:numPr>
          <w:ilvl w:val="1"/>
          <w:numId w:val="3"/>
        </w:numPr>
      </w:pPr>
      <w:r>
        <w:t>Minimizar el costo o el riesgo del cambio</w:t>
      </w:r>
    </w:p>
    <w:p w14:paraId="4ED9CE74" w14:textId="637DC697" w:rsidR="000D240B" w:rsidRDefault="000D240B" w:rsidP="00A12879">
      <w:pPr>
        <w:pStyle w:val="ListBullet"/>
        <w:numPr>
          <w:ilvl w:val="1"/>
          <w:numId w:val="3"/>
        </w:numPr>
      </w:pPr>
      <w:r>
        <w:t>Facilidad de cambio a través de distintos mecanismos para minimizar el costo del cambio</w:t>
      </w:r>
    </w:p>
    <w:p w14:paraId="6B3880F8" w14:textId="229C83BA" w:rsidR="000D240B" w:rsidRDefault="000D240B" w:rsidP="00A12879">
      <w:pPr>
        <w:pStyle w:val="ListBullet"/>
        <w:numPr>
          <w:ilvl w:val="1"/>
          <w:numId w:val="3"/>
        </w:numPr>
      </w:pPr>
      <w:r>
        <w:t>Mejorar</w:t>
      </w:r>
      <w:r w:rsidR="00382EB0">
        <w:t>/FAVORECER</w:t>
      </w:r>
      <w:r>
        <w:t xml:space="preserve"> otros atributos de calidad</w:t>
      </w:r>
    </w:p>
    <w:p w14:paraId="44A9BE4D" w14:textId="09EC810A" w:rsidR="000D240B" w:rsidRDefault="00382EB0" w:rsidP="00382EB0">
      <w:pPr>
        <w:pStyle w:val="ListBullet"/>
      </w:pPr>
      <w:r>
        <w:t>Que es Escalabilidad?</w:t>
      </w:r>
    </w:p>
    <w:p w14:paraId="31C2EFBB" w14:textId="511F0518" w:rsidR="00382EB0" w:rsidRDefault="00382EB0" w:rsidP="00382EB0">
      <w:pPr>
        <w:pStyle w:val="ListBullet"/>
        <w:numPr>
          <w:ilvl w:val="1"/>
          <w:numId w:val="3"/>
        </w:numPr>
      </w:pPr>
      <w:r>
        <w:t>Sacar recursos de un sistema para usarlo de la forma mas eficiente</w:t>
      </w:r>
    </w:p>
    <w:p w14:paraId="2E1346DB" w14:textId="373EDDE9" w:rsidR="00382EB0" w:rsidRDefault="00382EB0" w:rsidP="00382EB0">
      <w:pPr>
        <w:pStyle w:val="ListBullet"/>
        <w:numPr>
          <w:ilvl w:val="1"/>
          <w:numId w:val="3"/>
        </w:numPr>
      </w:pPr>
      <w:r>
        <w:lastRenderedPageBreak/>
        <w:t>Estoy hablando de recursos, q pueden ser de manera horizontal(agregando mas instancias) o vertical (como agrego mas recursos a mi sistema agregando disco o memoria o CPU)</w:t>
      </w:r>
    </w:p>
    <w:p w14:paraId="01D3FAAE" w14:textId="6A1CF778" w:rsidR="00382EB0" w:rsidRDefault="00545FEA" w:rsidP="00545FEA">
      <w:pPr>
        <w:pStyle w:val="ListBullet"/>
      </w:pPr>
      <w:r>
        <w:t>Disponibilidad</w:t>
      </w:r>
    </w:p>
    <w:p w14:paraId="1BDE73D0" w14:textId="43882AF3" w:rsidR="00545FEA" w:rsidRDefault="00545FEA" w:rsidP="00545FEA">
      <w:pPr>
        <w:pStyle w:val="ListBullet"/>
        <w:numPr>
          <w:ilvl w:val="1"/>
          <w:numId w:val="3"/>
        </w:numPr>
      </w:pPr>
      <w:r>
        <w:t>Responder y responder bien</w:t>
      </w:r>
    </w:p>
    <w:p w14:paraId="59E47688" w14:textId="1919C56A" w:rsidR="00F0776C" w:rsidRDefault="00F0776C" w:rsidP="00F0776C">
      <w:pPr>
        <w:pStyle w:val="ListBullet"/>
      </w:pPr>
      <w:r>
        <w:t xml:space="preserve">Portabilidad: </w:t>
      </w:r>
    </w:p>
    <w:p w14:paraId="0CB7391F" w14:textId="5F4EC8F8" w:rsidR="00F0776C" w:rsidRDefault="00F0776C" w:rsidP="00F0776C">
      <w:pPr>
        <w:pStyle w:val="ListBullet"/>
        <w:numPr>
          <w:ilvl w:val="1"/>
          <w:numId w:val="3"/>
        </w:numPr>
      </w:pPr>
      <w:r>
        <w:t>La capacidad de un sistema de ser utilizado en distintas plataformas</w:t>
      </w:r>
    </w:p>
    <w:p w14:paraId="6C80C88E" w14:textId="776D7351" w:rsidR="00F0776C" w:rsidRDefault="00F0776C" w:rsidP="00F0776C">
      <w:pPr>
        <w:pStyle w:val="ListBullet"/>
        <w:numPr>
          <w:ilvl w:val="1"/>
          <w:numId w:val="3"/>
        </w:numPr>
      </w:pPr>
      <w:r>
        <w:t xml:space="preserve">Forma especial de </w:t>
      </w:r>
      <w:proofErr w:type="spellStart"/>
      <w:r>
        <w:t>modificabilidad</w:t>
      </w:r>
      <w:proofErr w:type="spellEnd"/>
    </w:p>
    <w:p w14:paraId="3CEDF1D2" w14:textId="77777777" w:rsidR="006F7ABF" w:rsidRDefault="006F7ABF" w:rsidP="006F7ABF">
      <w:pPr>
        <w:pStyle w:val="ListBullet"/>
      </w:pPr>
    </w:p>
    <w:p w14:paraId="03B6F62E" w14:textId="6F27E348" w:rsidR="00D93FEB" w:rsidRPr="00BD2374" w:rsidRDefault="00D93FEB">
      <w:pPr>
        <w:pStyle w:val="Heading2"/>
        <w:rPr>
          <w:lang w:val="es-UY"/>
        </w:rPr>
      </w:pPr>
    </w:p>
    <w:sectPr w:rsidR="00D93FEB" w:rsidRPr="00BD2374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38E3E" w14:textId="77777777" w:rsidR="00A35BDB" w:rsidRDefault="00A35BDB">
      <w:r>
        <w:separator/>
      </w:r>
    </w:p>
    <w:p w14:paraId="5AF48F94" w14:textId="77777777" w:rsidR="00A35BDB" w:rsidRDefault="00A35BDB"/>
  </w:endnote>
  <w:endnote w:type="continuationSeparator" w:id="0">
    <w:p w14:paraId="52E65953" w14:textId="77777777" w:rsidR="00A35BDB" w:rsidRDefault="00A35BDB">
      <w:r>
        <w:continuationSeparator/>
      </w:r>
    </w:p>
    <w:p w14:paraId="69FDA3C9" w14:textId="77777777" w:rsidR="00A35BDB" w:rsidRDefault="00A35B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C790D4" w14:textId="77777777" w:rsidR="00D93FEB" w:rsidRDefault="00197AC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0B8F7" w14:textId="77777777" w:rsidR="00A35BDB" w:rsidRDefault="00A35BDB">
      <w:r>
        <w:separator/>
      </w:r>
    </w:p>
    <w:p w14:paraId="49C4ABE7" w14:textId="77777777" w:rsidR="00A35BDB" w:rsidRDefault="00A35BDB"/>
  </w:footnote>
  <w:footnote w:type="continuationSeparator" w:id="0">
    <w:p w14:paraId="3BC68A9D" w14:textId="77777777" w:rsidR="00A35BDB" w:rsidRDefault="00A35BDB">
      <w:r>
        <w:continuationSeparator/>
      </w:r>
    </w:p>
    <w:p w14:paraId="4AC06D4B" w14:textId="77777777" w:rsidR="00A35BDB" w:rsidRDefault="00A35BD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9D"/>
    <w:rsid w:val="000D240B"/>
    <w:rsid w:val="00197AC8"/>
    <w:rsid w:val="00237064"/>
    <w:rsid w:val="00382EB0"/>
    <w:rsid w:val="00462ED4"/>
    <w:rsid w:val="00531E9B"/>
    <w:rsid w:val="00545FEA"/>
    <w:rsid w:val="005B4E9D"/>
    <w:rsid w:val="006F7ABF"/>
    <w:rsid w:val="00714638"/>
    <w:rsid w:val="00767B3E"/>
    <w:rsid w:val="009D2C30"/>
    <w:rsid w:val="00A12879"/>
    <w:rsid w:val="00A35BDB"/>
    <w:rsid w:val="00AB70C2"/>
    <w:rsid w:val="00BD2374"/>
    <w:rsid w:val="00C26BCA"/>
    <w:rsid w:val="00D93FEB"/>
    <w:rsid w:val="00F0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EAB5892"/>
  <w15:chartTrackingRefBased/>
  <w15:docId w15:val="{CBAC8A21-46C5-554F-A0E4-48F9D9C5C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aelarodriguezpastorini/Library/Containers/com.microsoft.Word/Data/Library/Application%20Support/Microsoft/Office/16.0/DTS/en-US%7b7111EC70-C8CB-8947-ACA1-85B775B86070%7d/%7b040924C2-E39E-CE4B-8A15-899E12DD9593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32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Micaela Rodriguez Pastorini</cp:lastModifiedBy>
  <cp:revision>6</cp:revision>
  <dcterms:created xsi:type="dcterms:W3CDTF">2021-09-14T21:39:00Z</dcterms:created>
  <dcterms:modified xsi:type="dcterms:W3CDTF">2021-09-14T23:25:00Z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