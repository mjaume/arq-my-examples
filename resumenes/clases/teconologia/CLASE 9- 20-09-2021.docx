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22E4" w14:textId="7307201F" w:rsidR="00D93FEB" w:rsidRDefault="0089145F">
      <w:pPr>
        <w:pStyle w:val="Heading1"/>
      </w:pPr>
      <w:r>
        <w:t>CLASE 9: 20-09-2021</w:t>
      </w:r>
    </w:p>
    <w:p w14:paraId="000FB7FC" w14:textId="47E20D06" w:rsidR="00D93FEB" w:rsidRDefault="000930E5" w:rsidP="00554D9C">
      <w:pPr>
        <w:pStyle w:val="ListBullet"/>
        <w:rPr>
          <w:lang w:val="es-UY"/>
        </w:rPr>
      </w:pPr>
      <w:r w:rsidRPr="000930E5">
        <w:rPr>
          <w:lang w:val="es-UY"/>
        </w:rPr>
        <w:t xml:space="preserve">COLA DE MENSAJES: </w:t>
      </w:r>
      <w:r>
        <w:rPr>
          <w:lang w:val="es-UY"/>
        </w:rPr>
        <w:t xml:space="preserve">forma de comunicar </w:t>
      </w:r>
      <w:r w:rsidRPr="000930E5">
        <w:rPr>
          <w:lang w:val="es-UY"/>
        </w:rPr>
        <w:t>proceso</w:t>
      </w:r>
      <w:r>
        <w:rPr>
          <w:lang w:val="es-UY"/>
        </w:rPr>
        <w:t>s, es</w:t>
      </w:r>
      <w:r w:rsidRPr="000930E5">
        <w:rPr>
          <w:lang w:val="es-UY"/>
        </w:rPr>
        <w:t xml:space="preserve"> asincrono</w:t>
      </w:r>
      <w:r>
        <w:rPr>
          <w:lang w:val="es-UY"/>
        </w:rPr>
        <w:t xml:space="preserve">. </w:t>
      </w:r>
      <w:r w:rsidR="002E72DF">
        <w:rPr>
          <w:lang w:val="es-UY"/>
        </w:rPr>
        <w:t>Escalan muy bien</w:t>
      </w:r>
      <w:r w:rsidR="00ED1C17">
        <w:rPr>
          <w:lang w:val="es-UY"/>
        </w:rPr>
        <w:t>.</w:t>
      </w:r>
    </w:p>
    <w:p w14:paraId="2A246CE7" w14:textId="6ECAF0DB" w:rsidR="000930E5" w:rsidRDefault="000930E5" w:rsidP="00554D9C">
      <w:pPr>
        <w:pStyle w:val="ListBullet"/>
        <w:rPr>
          <w:lang w:val="es-UY"/>
        </w:rPr>
      </w:pPr>
      <w:r>
        <w:rPr>
          <w:lang w:val="es-UY"/>
        </w:rPr>
        <w:t>Paquete npm bull: uso de cola de mensajes en node. Para la implementacion usan redis.</w:t>
      </w:r>
    </w:p>
    <w:p w14:paraId="7A86EB6E" w14:textId="2274796D" w:rsidR="009C2339" w:rsidRDefault="009C2339" w:rsidP="00554D9C">
      <w:pPr>
        <w:pStyle w:val="ListBullet"/>
        <w:rPr>
          <w:lang w:val="es-UY"/>
        </w:rPr>
      </w:pPr>
      <w:r>
        <w:rPr>
          <w:lang w:val="es-UY"/>
        </w:rPr>
        <w:t>Redis: es una base de datos en memoria de clave valor. Redis se usa frecuentemenete para el uso del cache.</w:t>
      </w:r>
    </w:p>
    <w:p w14:paraId="6963208A" w14:textId="053C3CFD" w:rsidR="009C2339" w:rsidRDefault="009C2339" w:rsidP="00554D9C">
      <w:pPr>
        <w:pStyle w:val="ListBullet"/>
        <w:rPr>
          <w:lang w:val="es-UY"/>
        </w:rPr>
      </w:pPr>
      <w:r>
        <w:rPr>
          <w:lang w:val="es-UY"/>
        </w:rPr>
        <w:t xml:space="preserve">Paquete npm BULL </w:t>
      </w:r>
      <w:r w:rsidRPr="009C2339">
        <w:rPr>
          <w:lang w:val="es-UY"/>
        </w:rPr>
        <w:sym w:font="Wingdings" w:char="F0E0"/>
      </w:r>
      <w:r>
        <w:rPr>
          <w:lang w:val="es-UY"/>
        </w:rPr>
        <w:t xml:space="preserve"> usada en el obligatorio</w:t>
      </w:r>
    </w:p>
    <w:p w14:paraId="32186F19" w14:textId="0DD25A6C" w:rsidR="009C2339" w:rsidRDefault="009C2339" w:rsidP="009C2339">
      <w:pPr>
        <w:pStyle w:val="ListBullet"/>
        <w:numPr>
          <w:ilvl w:val="1"/>
          <w:numId w:val="3"/>
        </w:numPr>
        <w:rPr>
          <w:lang w:val="es-UY"/>
        </w:rPr>
      </w:pPr>
      <w:r>
        <w:rPr>
          <w:lang w:val="es-UY"/>
        </w:rPr>
        <w:t>Colas</w:t>
      </w:r>
    </w:p>
    <w:p w14:paraId="6D00DA0F" w14:textId="1D371B56" w:rsidR="009C2339" w:rsidRDefault="009C2339" w:rsidP="009C2339">
      <w:pPr>
        <w:pStyle w:val="ListBullet"/>
        <w:numPr>
          <w:ilvl w:val="1"/>
          <w:numId w:val="3"/>
        </w:numPr>
        <w:rPr>
          <w:lang w:val="es-UY"/>
        </w:rPr>
      </w:pPr>
      <w:r>
        <w:rPr>
          <w:lang w:val="es-UY"/>
        </w:rPr>
        <w:t>Producers: agregan elementos a la cola</w:t>
      </w:r>
    </w:p>
    <w:p w14:paraId="3359B421" w14:textId="77AFD7E5" w:rsidR="009C2339" w:rsidRDefault="009C2339" w:rsidP="009C2339">
      <w:pPr>
        <w:pStyle w:val="ListBullet"/>
        <w:numPr>
          <w:ilvl w:val="1"/>
          <w:numId w:val="3"/>
        </w:numPr>
        <w:rPr>
          <w:lang w:val="es-UY"/>
        </w:rPr>
      </w:pPr>
      <w:r>
        <w:rPr>
          <w:lang w:val="es-UY"/>
        </w:rPr>
        <w:t>Consumidores: toman mensajes y rpocesan</w:t>
      </w:r>
    </w:p>
    <w:p w14:paraId="668C79A3" w14:textId="460687B0" w:rsidR="001F0CB8" w:rsidRDefault="001F0CB8" w:rsidP="001F0CB8">
      <w:pPr>
        <w:pStyle w:val="ListBullet"/>
        <w:rPr>
          <w:lang w:val="es-UY"/>
        </w:rPr>
      </w:pPr>
      <w:r>
        <w:rPr>
          <w:lang w:val="es-UY"/>
        </w:rPr>
        <w:t>Implementacion queue-pipeline</w:t>
      </w:r>
    </w:p>
    <w:p w14:paraId="03903A4A" w14:textId="1884D3BB" w:rsidR="001F0CB8" w:rsidRDefault="001F0CB8" w:rsidP="001F0CB8">
      <w:pPr>
        <w:pStyle w:val="ListBullet"/>
        <w:numPr>
          <w:ilvl w:val="1"/>
          <w:numId w:val="3"/>
        </w:numPr>
        <w:rPr>
          <w:lang w:val="es-UY"/>
        </w:rPr>
      </w:pPr>
      <w:r>
        <w:rPr>
          <w:lang w:val="es-UY"/>
        </w:rPr>
        <w:t>Cada filtro define una cola donde va a leer sus mensajes</w:t>
      </w:r>
      <w:r w:rsidR="002E72DF">
        <w:rPr>
          <w:lang w:val="es-UY"/>
        </w:rPr>
        <w:t xml:space="preserve"> -&gt; parte de codigo use(filter)</w:t>
      </w:r>
    </w:p>
    <w:p w14:paraId="4EC0FC7D" w14:textId="070AD4B6" w:rsidR="001F0CB8" w:rsidRDefault="00745241" w:rsidP="00745241">
      <w:pPr>
        <w:pStyle w:val="ListBullet"/>
        <w:rPr>
          <w:lang w:val="es-UY"/>
        </w:rPr>
      </w:pPr>
      <w:r>
        <w:rPr>
          <w:lang w:val="es-UY"/>
        </w:rPr>
        <w:t xml:space="preserve">Para levantar un docker compose ejecuto: </w:t>
      </w:r>
      <w:r w:rsidRPr="00745241">
        <w:rPr>
          <w:lang w:val="es-UY"/>
        </w:rPr>
        <w:t>docker compose up -d</w:t>
      </w:r>
      <w:r>
        <w:rPr>
          <w:lang w:val="es-UY"/>
        </w:rPr>
        <w:t>. esta en la carpeta de extras. Para bajarlo hay q hacer docker compose down</w:t>
      </w:r>
    </w:p>
    <w:p w14:paraId="458EEE28" w14:textId="32EA84A9" w:rsidR="00745241" w:rsidRPr="000930E5" w:rsidRDefault="00003A60" w:rsidP="00745241">
      <w:pPr>
        <w:pStyle w:val="ListBullet"/>
        <w:rPr>
          <w:lang w:val="es-UY"/>
        </w:rPr>
      </w:pPr>
      <w:r>
        <w:rPr>
          <w:lang w:val="es-UY"/>
        </w:rPr>
        <w:t>HASTA ACA PARA LA PROXIMA PRUEBA DE PRACTICO</w:t>
      </w:r>
    </w:p>
    <w:p w14:paraId="7611E13C" w14:textId="4B051264" w:rsidR="00D93FEB" w:rsidRPr="000930E5" w:rsidRDefault="00D93FEB">
      <w:pPr>
        <w:pStyle w:val="Heading2"/>
        <w:rPr>
          <w:lang w:val="es-UY"/>
        </w:rPr>
      </w:pPr>
    </w:p>
    <w:sectPr w:rsidR="00D93FEB" w:rsidRPr="000930E5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E40CE" w14:textId="77777777" w:rsidR="00797004" w:rsidRDefault="00797004">
      <w:r>
        <w:separator/>
      </w:r>
    </w:p>
    <w:p w14:paraId="51A8C799" w14:textId="77777777" w:rsidR="00797004" w:rsidRDefault="00797004"/>
  </w:endnote>
  <w:endnote w:type="continuationSeparator" w:id="0">
    <w:p w14:paraId="77019752" w14:textId="77777777" w:rsidR="00797004" w:rsidRDefault="00797004">
      <w:r>
        <w:continuationSeparator/>
      </w:r>
    </w:p>
    <w:p w14:paraId="13170A2C" w14:textId="77777777" w:rsidR="00797004" w:rsidRDefault="007970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627D1" w14:textId="77777777" w:rsidR="00D93FEB" w:rsidRDefault="00197AC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2573A" w14:textId="77777777" w:rsidR="00797004" w:rsidRDefault="00797004">
      <w:r>
        <w:separator/>
      </w:r>
    </w:p>
    <w:p w14:paraId="79E9053D" w14:textId="77777777" w:rsidR="00797004" w:rsidRDefault="00797004"/>
  </w:footnote>
  <w:footnote w:type="continuationSeparator" w:id="0">
    <w:p w14:paraId="34CAFDA3" w14:textId="77777777" w:rsidR="00797004" w:rsidRDefault="00797004">
      <w:r>
        <w:continuationSeparator/>
      </w:r>
    </w:p>
    <w:p w14:paraId="6A71288F" w14:textId="77777777" w:rsidR="00797004" w:rsidRDefault="007970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D4"/>
    <w:rsid w:val="00003A60"/>
    <w:rsid w:val="000930E5"/>
    <w:rsid w:val="00197AC8"/>
    <w:rsid w:val="001F0CB8"/>
    <w:rsid w:val="002E72DF"/>
    <w:rsid w:val="00462ED4"/>
    <w:rsid w:val="00531E9B"/>
    <w:rsid w:val="00554D9C"/>
    <w:rsid w:val="006715D4"/>
    <w:rsid w:val="00745241"/>
    <w:rsid w:val="00767B3E"/>
    <w:rsid w:val="00797004"/>
    <w:rsid w:val="0089145F"/>
    <w:rsid w:val="009C2339"/>
    <w:rsid w:val="009D2C30"/>
    <w:rsid w:val="00AB70C2"/>
    <w:rsid w:val="00C07BDF"/>
    <w:rsid w:val="00C26BCA"/>
    <w:rsid w:val="00D93FEB"/>
    <w:rsid w:val="00ED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4FD874"/>
  <w15:chartTrackingRefBased/>
  <w15:docId w15:val="{288D8444-E544-7E41-8B74-FFFA9741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aelarodriguezpastorini/Library/Containers/com.microsoft.Word/Data/Library/Application%20Support/Microsoft/Office/16.0/DTS/en-US%7b7111EC70-C8CB-8947-ACA1-85B775B86070%7d/%7b040924C2-E39E-CE4B-8A15-899E12DD959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Micaela Rodriguez Pastorini</cp:lastModifiedBy>
  <cp:revision>9</cp:revision>
  <dcterms:created xsi:type="dcterms:W3CDTF">2021-09-20T22:03:00Z</dcterms:created>
  <dcterms:modified xsi:type="dcterms:W3CDTF">2021-09-20T23:37:00Z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