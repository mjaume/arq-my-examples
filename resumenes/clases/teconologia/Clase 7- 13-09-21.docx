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01DE" w14:textId="6EE8ED25" w:rsidR="00D93FEB" w:rsidRDefault="00E90B43">
      <w:pPr>
        <w:pStyle w:val="Heading1"/>
      </w:pPr>
      <w:r>
        <w:t xml:space="preserve">Clase </w:t>
      </w:r>
      <w:r w:rsidR="004D2579">
        <w:t>7-</w:t>
      </w:r>
      <w:r>
        <w:t>13/09/21 - practico</w:t>
      </w:r>
    </w:p>
    <w:p w14:paraId="1342A9CF" w14:textId="0E8A60BD" w:rsidR="00D93FEB" w:rsidRPr="00C10B59" w:rsidRDefault="00E90B43" w:rsidP="00E90B43">
      <w:pPr>
        <w:pStyle w:val="ListBullet"/>
        <w:rPr>
          <w:lang w:val="es-UY"/>
        </w:rPr>
      </w:pPr>
      <w:r>
        <w:t xml:space="preserve">Primera prueba practica </w:t>
      </w:r>
      <w:proofErr w:type="spellStart"/>
      <w:r>
        <w:t>intoriduccion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node</w:t>
      </w:r>
      <w:proofErr w:type="spellEnd"/>
    </w:p>
    <w:p w14:paraId="6DADE6E2" w14:textId="437F5D18" w:rsidR="00C10B59" w:rsidRDefault="00C10B59" w:rsidP="00C10B59">
      <w:pPr>
        <w:pStyle w:val="ListBullet"/>
        <w:numPr>
          <w:ilvl w:val="0"/>
          <w:numId w:val="0"/>
        </w:numPr>
        <w:rPr>
          <w:lang w:val="es-UY"/>
        </w:rPr>
      </w:pPr>
    </w:p>
    <w:p w14:paraId="08233844" w14:textId="6A7754D2" w:rsidR="00C10B59" w:rsidRDefault="00C10B59" w:rsidP="00C10B59">
      <w:pPr>
        <w:pStyle w:val="ListBullet"/>
        <w:numPr>
          <w:ilvl w:val="0"/>
          <w:numId w:val="0"/>
        </w:numPr>
        <w:rPr>
          <w:lang w:val="es-UY"/>
        </w:rPr>
      </w:pPr>
      <w:r>
        <w:rPr>
          <w:lang w:val="es-UY"/>
        </w:rPr>
        <w:t>NODEJS</w:t>
      </w:r>
    </w:p>
    <w:p w14:paraId="7EFDFA64" w14:textId="0EAD121A" w:rsidR="00C10B59" w:rsidRDefault="00C10B59" w:rsidP="00C10B59">
      <w:pPr>
        <w:pStyle w:val="ListBullet"/>
        <w:numPr>
          <w:ilvl w:val="0"/>
          <w:numId w:val="5"/>
        </w:numPr>
        <w:rPr>
          <w:lang w:val="es-UY"/>
        </w:rPr>
      </w:pPr>
      <w:r>
        <w:rPr>
          <w:lang w:val="es-UY"/>
        </w:rPr>
        <w:t>Orientado a eventos que maneja en q orden se etan procesando las cosas</w:t>
      </w:r>
    </w:p>
    <w:p w14:paraId="209C1DE7" w14:textId="37BF3637" w:rsidR="00C10B59" w:rsidRDefault="00C10B59" w:rsidP="00C10B59">
      <w:pPr>
        <w:pStyle w:val="ListBullet"/>
        <w:numPr>
          <w:ilvl w:val="0"/>
          <w:numId w:val="5"/>
        </w:numPr>
        <w:rPr>
          <w:lang w:val="es-UY"/>
        </w:rPr>
      </w:pPr>
      <w:r>
        <w:rPr>
          <w:lang w:val="es-UY"/>
        </w:rPr>
        <w:t>Funcionalidades principales q nos da node es generar eventos y manejarlos</w:t>
      </w:r>
    </w:p>
    <w:p w14:paraId="468F7868" w14:textId="179A74C8" w:rsidR="00C10B59" w:rsidRDefault="00C10B59" w:rsidP="00C10B59">
      <w:pPr>
        <w:pStyle w:val="ListBullet"/>
        <w:numPr>
          <w:ilvl w:val="0"/>
          <w:numId w:val="5"/>
        </w:numPr>
        <w:rPr>
          <w:lang w:val="es-UY"/>
        </w:rPr>
      </w:pPr>
      <w:r>
        <w:rPr>
          <w:lang w:val="es-UY"/>
        </w:rPr>
        <w:t>Existe la clase EventEmitter</w:t>
      </w:r>
      <w:r w:rsidR="004D2579">
        <w:rPr>
          <w:lang w:val="es-UY"/>
        </w:rPr>
        <w:t xml:space="preserve"> dentro del paquete events</w:t>
      </w:r>
    </w:p>
    <w:p w14:paraId="5CB1F37A" w14:textId="5C7A30F1" w:rsidR="00C10B59" w:rsidRDefault="00C10B59" w:rsidP="00C10B59">
      <w:pPr>
        <w:pStyle w:val="ListBullet"/>
        <w:numPr>
          <w:ilvl w:val="0"/>
          <w:numId w:val="5"/>
        </w:numPr>
        <w:rPr>
          <w:lang w:val="es-UY"/>
        </w:rPr>
      </w:pPr>
      <w:r>
        <w:rPr>
          <w:lang w:val="es-UY"/>
        </w:rPr>
        <w:t>TODO se maneja en base a eventos</w:t>
      </w:r>
    </w:p>
    <w:p w14:paraId="29F42E01" w14:textId="77777777" w:rsidR="00D4674A" w:rsidRPr="00D4674A" w:rsidRDefault="00D4674A" w:rsidP="00D4674A">
      <w:pPr>
        <w:pStyle w:val="ListParagraph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Y" w:eastAsia="en-US"/>
        </w:rPr>
      </w:pP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t>// difere binding: sistema de soft tiene distintos momentos en s u ciclo de vida y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>// lo q seria ideal para cualq desarrollador o para el ql o mantiene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>// cuanto mas tarde me permita coloca un cambio en el ciclo de vida, va a ser mejor para todos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>// apunta q el mejor tiempo para meter un cambio es el tiempo de ejecucion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>//que tipo de implementaciones tenemos?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 xml:space="preserve">    //  archivos de configuracion --&gt; const config = require('config') --&gt; es un paquete enpm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 xml:space="preserve">    //cargar clases en tiempo de ejecucion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 xml:space="preserve">    //variables de entorno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 xml:space="preserve">    // un cron job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>// RESTRINGIR DEPENDENCIAS</w:t>
      </w:r>
      <w:r w:rsidRPr="00D4674A">
        <w:rPr>
          <w:rFonts w:ascii="Courier New" w:eastAsia="Times New Roman" w:hAnsi="Courier New" w:cs="Courier New"/>
          <w:color w:val="808080"/>
          <w:sz w:val="20"/>
          <w:szCs w:val="20"/>
          <w:lang w:val="en-UY" w:eastAsia="en-US"/>
        </w:rPr>
        <w:br/>
        <w:t>//utilizar intermediaro,para quebrar dependencias para facilitar la modificabilidad. ej dependencias ciclicas</w:t>
      </w:r>
    </w:p>
    <w:p w14:paraId="56B47C25" w14:textId="77777777" w:rsidR="00C10B59" w:rsidRPr="00E90B43" w:rsidRDefault="00C10B59" w:rsidP="00C10B59">
      <w:pPr>
        <w:pStyle w:val="ListBullet"/>
        <w:numPr>
          <w:ilvl w:val="0"/>
          <w:numId w:val="5"/>
        </w:numPr>
        <w:rPr>
          <w:lang w:val="es-UY"/>
        </w:rPr>
      </w:pPr>
    </w:p>
    <w:p w14:paraId="7F7932CD" w14:textId="7483C9DC" w:rsidR="00D93FEB" w:rsidRPr="00E90B43" w:rsidRDefault="00D93FEB">
      <w:pPr>
        <w:pStyle w:val="Heading2"/>
        <w:rPr>
          <w:lang w:val="es-UY"/>
        </w:rPr>
      </w:pPr>
    </w:p>
    <w:sectPr w:rsidR="00D93FEB" w:rsidRPr="00E90B4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FB17" w14:textId="77777777" w:rsidR="00F94318" w:rsidRDefault="00F94318">
      <w:r>
        <w:separator/>
      </w:r>
    </w:p>
    <w:p w14:paraId="768C5D85" w14:textId="77777777" w:rsidR="00F94318" w:rsidRDefault="00F94318"/>
  </w:endnote>
  <w:endnote w:type="continuationSeparator" w:id="0">
    <w:p w14:paraId="70776494" w14:textId="77777777" w:rsidR="00F94318" w:rsidRDefault="00F94318">
      <w:r>
        <w:continuationSeparator/>
      </w:r>
    </w:p>
    <w:p w14:paraId="2F5A6307" w14:textId="77777777" w:rsidR="00F94318" w:rsidRDefault="00F94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7B9AC" w14:textId="77777777" w:rsidR="00D93FEB" w:rsidRDefault="00197A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FB1A0" w14:textId="77777777" w:rsidR="00F94318" w:rsidRDefault="00F94318">
      <w:r>
        <w:separator/>
      </w:r>
    </w:p>
    <w:p w14:paraId="572E17D2" w14:textId="77777777" w:rsidR="00F94318" w:rsidRDefault="00F94318"/>
  </w:footnote>
  <w:footnote w:type="continuationSeparator" w:id="0">
    <w:p w14:paraId="351D5326" w14:textId="77777777" w:rsidR="00F94318" w:rsidRDefault="00F94318">
      <w:r>
        <w:continuationSeparator/>
      </w:r>
    </w:p>
    <w:p w14:paraId="410B9FB0" w14:textId="77777777" w:rsidR="00F94318" w:rsidRDefault="00F943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D193E"/>
    <w:multiLevelType w:val="hybridMultilevel"/>
    <w:tmpl w:val="70F8584C"/>
    <w:lvl w:ilvl="0" w:tplc="6E0AD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43"/>
    <w:rsid w:val="00197AC8"/>
    <w:rsid w:val="002E65BE"/>
    <w:rsid w:val="00462ED4"/>
    <w:rsid w:val="004D2579"/>
    <w:rsid w:val="00531E9B"/>
    <w:rsid w:val="0073401B"/>
    <w:rsid w:val="00767B3E"/>
    <w:rsid w:val="009D2C30"/>
    <w:rsid w:val="009E3D93"/>
    <w:rsid w:val="00AB70C2"/>
    <w:rsid w:val="00C10B59"/>
    <w:rsid w:val="00C26BCA"/>
    <w:rsid w:val="00D4674A"/>
    <w:rsid w:val="00D93FEB"/>
    <w:rsid w:val="00E90B43"/>
    <w:rsid w:val="00F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0BFA17"/>
  <w15:chartTrackingRefBased/>
  <w15:docId w15:val="{CB44D65E-8382-F94D-8224-AA0BFE79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Y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4A"/>
    <w:rPr>
      <w:rFonts w:ascii="Courier New" w:eastAsia="Times New Roman" w:hAnsi="Courier New" w:cs="Courier New"/>
      <w:color w:val="auto"/>
      <w:sz w:val="20"/>
      <w:szCs w:val="20"/>
      <w:lang w:val="en-UY" w:eastAsia="en-US"/>
    </w:rPr>
  </w:style>
  <w:style w:type="paragraph" w:styleId="ListParagraph">
    <w:name w:val="List Paragraph"/>
    <w:basedOn w:val="Normal"/>
    <w:uiPriority w:val="34"/>
    <w:unhideWhenUsed/>
    <w:qFormat/>
    <w:rsid w:val="00D4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aelarodriguezpastorini/Library/Containers/com.microsoft.Word/Data/Library/Application%20Support/Microsoft/Office/16.0/DTS/en-US%7b7111EC70-C8CB-8947-ACA1-85B775B86070%7d/%7b040924C2-E39E-CE4B-8A15-899E12DD959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Micaela Rodriguez Pastorini</cp:lastModifiedBy>
  <cp:revision>5</cp:revision>
  <dcterms:created xsi:type="dcterms:W3CDTF">2021-09-13T22:31:00Z</dcterms:created>
  <dcterms:modified xsi:type="dcterms:W3CDTF">2021-09-14T01:32:00Z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