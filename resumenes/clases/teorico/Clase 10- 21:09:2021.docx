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8AD6" w14:textId="1DA594B5" w:rsidR="00D93FEB" w:rsidRDefault="004F4891">
      <w:pPr>
        <w:pStyle w:val="Heading1"/>
      </w:pPr>
      <w:r>
        <w:t>Clase 10: 21/09/2021</w:t>
      </w:r>
    </w:p>
    <w:p w14:paraId="64292756" w14:textId="49812118" w:rsidR="00D93FEB" w:rsidRPr="004F4891" w:rsidRDefault="00D93FEB" w:rsidP="00776E59">
      <w:pPr>
        <w:pStyle w:val="ListBullet"/>
        <w:rPr>
          <w:lang w:val="en-US"/>
        </w:rPr>
      </w:pPr>
    </w:p>
    <w:p w14:paraId="19D6EB15" w14:textId="7D37DB1B" w:rsidR="00D93FEB" w:rsidRPr="004F4891" w:rsidRDefault="00D93FEB">
      <w:pPr>
        <w:pStyle w:val="Heading2"/>
        <w:rPr>
          <w:lang w:val="en-US"/>
        </w:rPr>
      </w:pPr>
    </w:p>
    <w:sectPr w:rsidR="00D93FEB" w:rsidRPr="004F489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A741" w14:textId="77777777" w:rsidR="00BF1B4A" w:rsidRDefault="00BF1B4A">
      <w:r>
        <w:separator/>
      </w:r>
    </w:p>
    <w:p w14:paraId="5DFD70C2" w14:textId="77777777" w:rsidR="00BF1B4A" w:rsidRDefault="00BF1B4A"/>
  </w:endnote>
  <w:endnote w:type="continuationSeparator" w:id="0">
    <w:p w14:paraId="2A47DE41" w14:textId="77777777" w:rsidR="00BF1B4A" w:rsidRDefault="00BF1B4A">
      <w:r>
        <w:continuationSeparator/>
      </w:r>
    </w:p>
    <w:p w14:paraId="22262F11" w14:textId="77777777" w:rsidR="00BF1B4A" w:rsidRDefault="00BF1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06F05" w14:textId="77777777" w:rsidR="00D93FEB" w:rsidRDefault="00197A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DC47" w14:textId="77777777" w:rsidR="00BF1B4A" w:rsidRDefault="00BF1B4A">
      <w:r>
        <w:separator/>
      </w:r>
    </w:p>
    <w:p w14:paraId="1E545148" w14:textId="77777777" w:rsidR="00BF1B4A" w:rsidRDefault="00BF1B4A"/>
  </w:footnote>
  <w:footnote w:type="continuationSeparator" w:id="0">
    <w:p w14:paraId="7291A89A" w14:textId="77777777" w:rsidR="00BF1B4A" w:rsidRDefault="00BF1B4A">
      <w:r>
        <w:continuationSeparator/>
      </w:r>
    </w:p>
    <w:p w14:paraId="58FE09DD" w14:textId="77777777" w:rsidR="00BF1B4A" w:rsidRDefault="00BF1B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91"/>
    <w:rsid w:val="00197AC8"/>
    <w:rsid w:val="00462ED4"/>
    <w:rsid w:val="004F4891"/>
    <w:rsid w:val="00531E9B"/>
    <w:rsid w:val="00767B3E"/>
    <w:rsid w:val="00776E59"/>
    <w:rsid w:val="009D2C30"/>
    <w:rsid w:val="00AB70C2"/>
    <w:rsid w:val="00BF1B4A"/>
    <w:rsid w:val="00C26BCA"/>
    <w:rsid w:val="00D9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6B4F46"/>
  <w15:chartTrackingRefBased/>
  <w15:docId w15:val="{8379AAAE-E123-2449-B3BD-AC5BF0C5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aelarodriguezpastorini/Library/Containers/com.microsoft.Word/Data/Library/Application%20Support/Microsoft/Office/16.0/DTS/en-US%7b7111EC70-C8CB-8947-ACA1-85B775B86070%7d/%7b040924C2-E39E-CE4B-8A15-899E12DD95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Micaela Rodriguez Pastorini</cp:lastModifiedBy>
  <cp:revision>2</cp:revision>
  <dcterms:created xsi:type="dcterms:W3CDTF">2021-09-21T21:39:00Z</dcterms:created>
  <dcterms:modified xsi:type="dcterms:W3CDTF">2021-09-21T21:42:00Z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